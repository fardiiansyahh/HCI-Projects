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DFD34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B78E" w14:textId="39CD5073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665B3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665B3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665B3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3CA9C6D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66A6694" wp14:editId="1AEE2C9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9E4D1EA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D776" w14:textId="49591169" w:rsidR="00321362" w:rsidRPr="00B67595" w:rsidRDefault="00665B3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665B36">
              <w:rPr>
                <w:rFonts w:ascii="Arial Narrow" w:hAnsi="Arial Narrow" w:cs="Tahoma"/>
                <w:sz w:val="36"/>
              </w:rPr>
              <w:t>COMP6176</w:t>
            </w:r>
            <w:r w:rsidR="00B4259A">
              <w:rPr>
                <w:rFonts w:ascii="Arial Narrow" w:hAnsi="Arial Narrow" w:cs="Tahoma"/>
                <w:sz w:val="36"/>
              </w:rPr>
              <w:t xml:space="preserve"> </w:t>
            </w:r>
            <w:r w:rsidR="00A6389D">
              <w:rPr>
                <w:rFonts w:ascii="Arial Narrow" w:hAnsi="Arial Narrow" w:cs="Tahoma"/>
                <w:sz w:val="36"/>
              </w:rPr>
              <w:t>| COMP6232</w:t>
            </w:r>
          </w:p>
          <w:p w14:paraId="4D2E71BB" w14:textId="08DA2E3F" w:rsidR="00235C36" w:rsidRPr="00876A58" w:rsidRDefault="00665B3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665B36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9CDDEB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58F3CA6A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A558" w14:textId="5B87B7AB" w:rsidR="00F80742" w:rsidRPr="00DF718C" w:rsidRDefault="00665B36" w:rsidP="00665B3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665B36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45C6DF9" w14:textId="31D2B98C" w:rsidR="000732DF" w:rsidRPr="0036420F" w:rsidRDefault="006B237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B2373">
              <w:rPr>
                <w:rFonts w:ascii="Arial" w:hAnsi="Arial" w:cs="Arial"/>
                <w:b/>
                <w:sz w:val="20"/>
              </w:rPr>
              <w:t>E182-COMP6176-YS07-00</w:t>
            </w:r>
          </w:p>
        </w:tc>
      </w:tr>
      <w:tr w:rsidR="00E0375C" w:rsidRPr="00876A58" w14:paraId="220E667A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3D4B29" w14:textId="21392153" w:rsidR="00535DA7" w:rsidRPr="00665B3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65B3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65B3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A5254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65B3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65B36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712DCA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65B36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712DCA">
              <w:rPr>
                <w:rFonts w:ascii="Arial" w:hAnsi="Arial" w:cs="Arial"/>
                <w:i/>
                <w:sz w:val="18"/>
                <w:szCs w:val="18"/>
              </w:rPr>
              <w:t>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1A3FCC" w14:textId="49B3919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65B3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65B36">
              <w:rPr>
                <w:rFonts w:ascii="Arial" w:hAnsi="Arial" w:cs="Arial"/>
                <w:b/>
                <w:sz w:val="18"/>
              </w:rPr>
              <w:t xml:space="preserve"> </w:t>
            </w:r>
            <w:r w:rsidR="00665B36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D7E296B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6641EC7" w14:textId="77777777" w:rsidR="0049463B" w:rsidRDefault="0049463B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9FD82B3" w14:textId="77777777" w:rsidR="0049463B" w:rsidRDefault="0049463B" w:rsidP="0049463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D8BCEAA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07842E19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74E91C7E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2DF6FC72" w14:textId="77777777" w:rsidR="0049463B" w:rsidRDefault="0049463B" w:rsidP="0049463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73F5FD4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554C2D9E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7EEBED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2E2DC1A9" w14:textId="77777777" w:rsidR="0049463B" w:rsidRDefault="0049463B" w:rsidP="0049463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2C6B2CB7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69F246D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2452910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2451EE1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0BE964C" w14:textId="77777777" w:rsidR="0049463B" w:rsidRDefault="0049463B" w:rsidP="0049463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A98C57E" w14:textId="77777777" w:rsidR="0049463B" w:rsidRDefault="0049463B" w:rsidP="0049463B">
      <w:pPr>
        <w:numPr>
          <w:ilvl w:val="0"/>
          <w:numId w:val="24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1DD2B1F" w14:textId="77777777" w:rsidR="0049463B" w:rsidRDefault="0049463B" w:rsidP="0049463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CCC0E84" w14:textId="77777777" w:rsidR="0049463B" w:rsidRDefault="0049463B" w:rsidP="0049463B">
      <w:pPr>
        <w:spacing w:line="360" w:lineRule="auto"/>
        <w:ind w:left="360" w:hanging="360"/>
      </w:pPr>
    </w:p>
    <w:p w14:paraId="7B55B803" w14:textId="77777777" w:rsidR="0049463B" w:rsidRDefault="0049463B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22815808" w14:textId="77777777" w:rsidR="0049463B" w:rsidRDefault="0049463B" w:rsidP="0049463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571AF802" w14:textId="77777777" w:rsidR="0049463B" w:rsidRDefault="0049463B" w:rsidP="0049463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0A93B0B" w14:textId="77777777" w:rsidR="0049463B" w:rsidRDefault="0049463B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374AF86D" w14:textId="77777777" w:rsidR="0049463B" w:rsidRDefault="0049463B" w:rsidP="0049463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85D9AC3" w14:textId="574C4AA0" w:rsidR="0049463B" w:rsidRDefault="0049463B">
      <w:pPr>
        <w:spacing w:after="200" w:line="276" w:lineRule="auto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br w:type="page"/>
      </w:r>
    </w:p>
    <w:p w14:paraId="3A071DDB" w14:textId="77777777" w:rsidR="0058109D" w:rsidRDefault="0058109D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Persentase </w:t>
      </w:r>
      <w:r>
        <w:rPr>
          <w:lang w:val="id-ID" w:eastAsia="x-none"/>
        </w:rPr>
        <w:t>penilaiaan</w:t>
      </w:r>
      <w:r>
        <w:rPr>
          <w:lang w:val="id-ID"/>
        </w:rPr>
        <w:t xml:space="preserve"> untuk matakuliah in</w:t>
      </w:r>
      <w:r>
        <w:t>i</w:t>
      </w:r>
      <w:r>
        <w:rPr>
          <w:lang w:val="id-ID"/>
        </w:rPr>
        <w:t xml:space="preserve"> adalah sebagai berikut: </w:t>
      </w:r>
    </w:p>
    <w:p w14:paraId="3E112D81" w14:textId="77777777" w:rsidR="0058109D" w:rsidRDefault="0058109D" w:rsidP="0049463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Marking percentage for this subject is described as </w:t>
      </w:r>
      <w:r w:rsidRPr="0049463B">
        <w:rPr>
          <w:sz w:val="20"/>
          <w:szCs w:val="20"/>
          <w:lang w:val="x-none" w:eastAsia="x-none"/>
        </w:rPr>
        <w:t>follows</w:t>
      </w:r>
      <w:r>
        <w:rPr>
          <w:rStyle w:val="longtext"/>
          <w:i/>
          <w:iCs/>
          <w:sz w:val="18"/>
          <w:szCs w:val="18"/>
        </w:rPr>
        <w:t>:</w:t>
      </w:r>
    </w:p>
    <w:p w14:paraId="340B8AA0" w14:textId="77777777" w:rsidR="0058109D" w:rsidRDefault="0058109D" w:rsidP="0058109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8109D" w14:paraId="4B29131E" w14:textId="77777777" w:rsidTr="0058109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1F105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Tugas Mandiri</w:t>
            </w:r>
          </w:p>
          <w:p w14:paraId="46181EF0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7BA07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Proyek</w:t>
            </w:r>
          </w:p>
          <w:p w14:paraId="7458540A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9CF7FE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4FE2CEEC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58109D" w14:paraId="2FACE103" w14:textId="77777777" w:rsidTr="0058109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4882" w14:textId="77777777" w:rsidR="0058109D" w:rsidRDefault="0058109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5834" w14:textId="77777777" w:rsidR="0058109D" w:rsidRDefault="0058109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867A" w14:textId="77777777" w:rsidR="0058109D" w:rsidRDefault="0058109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</w:t>
            </w:r>
          </w:p>
        </w:tc>
      </w:tr>
    </w:tbl>
    <w:p w14:paraId="1640ED76" w14:textId="0CFCBF87" w:rsidR="0058109D" w:rsidRDefault="0058109D" w:rsidP="0058109D">
      <w:pPr>
        <w:spacing w:after="200" w:line="276" w:lineRule="auto"/>
        <w:rPr>
          <w:lang w:val="id-ID"/>
        </w:rPr>
      </w:pPr>
    </w:p>
    <w:p w14:paraId="53E27247" w14:textId="77777777" w:rsidR="0058109D" w:rsidRDefault="0058109D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</w:t>
      </w:r>
      <w:r>
        <w:rPr>
          <w:lang w:val="id-ID" w:eastAsia="x-none"/>
        </w:rPr>
        <w:t>digunakan</w:t>
      </w:r>
      <w:r>
        <w:rPr>
          <w:lang w:val="id-ID"/>
        </w:rPr>
        <w:t xml:space="preserve"> </w:t>
      </w:r>
      <w:r>
        <w:t xml:space="preserve">pada matakuliah ini adalah sebagai berikut: </w:t>
      </w:r>
    </w:p>
    <w:p w14:paraId="3146E04A" w14:textId="77777777" w:rsidR="0058109D" w:rsidRDefault="0058109D" w:rsidP="0049463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</w:t>
      </w:r>
      <w:r w:rsidRPr="0049463B">
        <w:rPr>
          <w:sz w:val="20"/>
          <w:szCs w:val="20"/>
          <w:lang w:val="id-ID" w:eastAsia="x-none"/>
        </w:rPr>
        <w:t>will</w:t>
      </w:r>
      <w:r>
        <w:rPr>
          <w:rStyle w:val="longtext"/>
          <w:i/>
          <w:iCs/>
          <w:sz w:val="18"/>
          <w:szCs w:val="18"/>
        </w:rPr>
        <w:t xml:space="preserve"> be used in this subject are described as follows: </w:t>
      </w:r>
    </w:p>
    <w:p w14:paraId="07175033" w14:textId="77777777" w:rsidR="0058109D" w:rsidRDefault="0058109D" w:rsidP="0058109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8109D" w14:paraId="4E1725CB" w14:textId="77777777" w:rsidTr="0058109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C7BC9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70D59DE4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58109D" w14:paraId="63382F8E" w14:textId="77777777" w:rsidTr="0058109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C139" w14:textId="77777777" w:rsidR="0058109D" w:rsidRDefault="0058109D">
            <w:pPr>
              <w:rPr>
                <w:lang w:eastAsia="en-US"/>
              </w:rPr>
            </w:pPr>
            <w:r>
              <w:rPr>
                <w:lang w:eastAsia="en-US"/>
              </w:rPr>
              <w:t>Adobe Photoshop CC 2018</w:t>
            </w:r>
          </w:p>
          <w:p w14:paraId="692E97CC" w14:textId="77777777" w:rsidR="0058109D" w:rsidRDefault="0058109D">
            <w:pPr>
              <w:rPr>
                <w:lang w:eastAsia="en-US"/>
              </w:rPr>
            </w:pPr>
            <w:r>
              <w:rPr>
                <w:lang w:eastAsia="en-US"/>
              </w:rPr>
              <w:t>Visual Studio Code</w:t>
            </w:r>
          </w:p>
          <w:p w14:paraId="3B82631F" w14:textId="77777777" w:rsidR="0058109D" w:rsidRDefault="0058109D">
            <w:pPr>
              <w:rPr>
                <w:lang w:eastAsia="en-US"/>
              </w:rPr>
            </w:pPr>
            <w:r>
              <w:rPr>
                <w:lang w:eastAsia="en-US"/>
              </w:rPr>
              <w:t>jQuery 3</w:t>
            </w:r>
          </w:p>
          <w:p w14:paraId="14217953" w14:textId="77777777" w:rsidR="0058109D" w:rsidRDefault="0058109D">
            <w:pPr>
              <w:tabs>
                <w:tab w:val="num" w:pos="720"/>
              </w:tabs>
              <w:spacing w:after="160" w:line="254" w:lineRule="auto"/>
              <w:ind w:left="-13"/>
              <w:rPr>
                <w:lang w:eastAsia="en-US"/>
              </w:rPr>
            </w:pPr>
            <w:r>
              <w:rPr>
                <w:lang w:eastAsia="en-US"/>
              </w:rPr>
              <w:t>Firefox / Chrome</w:t>
            </w:r>
          </w:p>
        </w:tc>
      </w:tr>
    </w:tbl>
    <w:p w14:paraId="7D854295" w14:textId="77777777" w:rsidR="0058109D" w:rsidRDefault="0058109D" w:rsidP="0049463B">
      <w:pPr>
        <w:numPr>
          <w:ilvl w:val="0"/>
          <w:numId w:val="24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r w:rsidRPr="0049463B">
        <w:rPr>
          <w:lang w:val="id-ID" w:eastAsia="x-none"/>
        </w:rPr>
        <w:t>Ekstensi</w:t>
      </w:r>
      <w:r>
        <w:t xml:space="preserve"> file yang harus disertakan dalam pengumpulan tugas mandiri dan proyek untuk matakuliah ini adalah sebagai berikut: </w:t>
      </w:r>
    </w:p>
    <w:p w14:paraId="7C5852D3" w14:textId="77777777" w:rsidR="0058109D" w:rsidRDefault="0058109D" w:rsidP="0049463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</w:t>
      </w:r>
      <w:r w:rsidRPr="0049463B">
        <w:rPr>
          <w:sz w:val="20"/>
          <w:szCs w:val="20"/>
          <w:lang w:val="id-ID" w:eastAsia="x-none"/>
        </w:rPr>
        <w:t>should</w:t>
      </w:r>
      <w:r>
        <w:rPr>
          <w:rStyle w:val="longtext"/>
          <w:i/>
          <w:iCs/>
          <w:sz w:val="18"/>
          <w:szCs w:val="18"/>
        </w:rPr>
        <w:t xml:space="preserve"> be included in assignment and project collection for this subject are described as follows: </w:t>
      </w:r>
    </w:p>
    <w:p w14:paraId="636E5CDD" w14:textId="77777777" w:rsidR="0058109D" w:rsidRDefault="0058109D" w:rsidP="0058109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8109D" w14:paraId="2624ED98" w14:textId="77777777" w:rsidTr="0058109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D8000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Tugas Mandiri</w:t>
            </w:r>
          </w:p>
          <w:p w14:paraId="01544131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5A954" w14:textId="77777777" w:rsidR="0058109D" w:rsidRDefault="0058109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Proyek</w:t>
            </w:r>
          </w:p>
          <w:p w14:paraId="294DBBA8" w14:textId="77777777" w:rsidR="0058109D" w:rsidRDefault="0058109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</w:tr>
      <w:tr w:rsidR="0058109D" w14:paraId="6358A2A9" w14:textId="77777777" w:rsidTr="0058109D">
        <w:trPr>
          <w:trHeight w:val="6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9BF9" w14:textId="77777777" w:rsidR="0058109D" w:rsidRDefault="0058109D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870C" w14:textId="77777777" w:rsidR="0058109D" w:rsidRDefault="0058109D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A651C4A" w14:textId="77777777" w:rsidR="0058109D" w:rsidRDefault="0058109D" w:rsidP="0058109D">
      <w:pPr>
        <w:rPr>
          <w:lang w:val="id-ID"/>
        </w:rPr>
      </w:pPr>
    </w:p>
    <w:p w14:paraId="7A452494" w14:textId="77777777" w:rsidR="0058109D" w:rsidRDefault="0058109D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743B0226" w14:textId="575F3370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6CE67F7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7772176" w14:textId="77777777" w:rsidR="00643F75" w:rsidRDefault="00643F75" w:rsidP="00643F75">
      <w:pPr>
        <w:rPr>
          <w:lang w:val="id-ID"/>
        </w:rPr>
      </w:pPr>
    </w:p>
    <w:p w14:paraId="70637CC1" w14:textId="77777777" w:rsidR="006B2373" w:rsidRDefault="006B2373" w:rsidP="006B2373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YBIKE</w:t>
      </w:r>
    </w:p>
    <w:p w14:paraId="33B5E6B5" w14:textId="77777777" w:rsidR="006B2373" w:rsidRDefault="006B2373" w:rsidP="006B2373">
      <w:pPr>
        <w:spacing w:line="360" w:lineRule="auto"/>
        <w:ind w:left="720" w:hanging="720"/>
        <w:jc w:val="center"/>
        <w:rPr>
          <w:b/>
        </w:rPr>
      </w:pPr>
    </w:p>
    <w:p w14:paraId="64608B7D" w14:textId="2736A59F" w:rsidR="006B2373" w:rsidRDefault="006B2373" w:rsidP="006B2373">
      <w:pPr>
        <w:spacing w:line="360" w:lineRule="auto"/>
        <w:ind w:firstLine="720"/>
        <w:jc w:val="both"/>
      </w:pPr>
      <w:r>
        <w:rPr>
          <w:b/>
        </w:rPr>
        <w:t xml:space="preserve">YBIKE </w:t>
      </w:r>
      <w:r>
        <w:t xml:space="preserve">is a motorcycle dealer formed on December 30, 2016 and based in Jakarta, Indonesia. </w:t>
      </w:r>
      <w:r w:rsidRPr="005F1034">
        <w:rPr>
          <w:b/>
        </w:rPr>
        <w:t>YBIKE</w:t>
      </w:r>
      <w:r>
        <w:t xml:space="preserve"> sells motorcycles from 2 famous brands of motorcycle: </w:t>
      </w:r>
      <w:r w:rsidRPr="00EA404B">
        <w:rPr>
          <w:b/>
        </w:rPr>
        <w:t>V</w:t>
      </w:r>
      <w:r>
        <w:rPr>
          <w:b/>
        </w:rPr>
        <w:t>ixia</w:t>
      </w:r>
      <w:r w:rsidRPr="00EA404B">
        <w:rPr>
          <w:b/>
        </w:rPr>
        <w:t xml:space="preserve">n and </w:t>
      </w:r>
      <w:r>
        <w:rPr>
          <w:b/>
        </w:rPr>
        <w:t>Kawasako</w:t>
      </w:r>
      <w:r w:rsidRPr="00116F12">
        <w:t>.</w:t>
      </w:r>
      <w:r>
        <w:t xml:space="preserve"> The dealer is led by Carvin Joestar</w:t>
      </w:r>
      <w:r w:rsidRPr="00116F12">
        <w:t>.</w:t>
      </w:r>
      <w:r>
        <w:t xml:space="preserve"> The products are kept inside a secure warehouse and covered with a large fabric to keep them clean of dusts.</w:t>
      </w:r>
    </w:p>
    <w:p w14:paraId="66D41D2A" w14:textId="77777777" w:rsidR="006B2373" w:rsidRPr="00EC432E" w:rsidRDefault="006B2373" w:rsidP="006B2373">
      <w:pPr>
        <w:spacing w:line="360" w:lineRule="auto"/>
        <w:ind w:firstLine="720"/>
        <w:jc w:val="both"/>
      </w:pPr>
      <w:r>
        <w:t xml:space="preserve">As the growth of the information technology, </w:t>
      </w:r>
      <w:r>
        <w:rPr>
          <w:b/>
        </w:rPr>
        <w:t xml:space="preserve">YBIKE </w:t>
      </w:r>
      <w:r>
        <w:t xml:space="preserve">plans to create </w:t>
      </w:r>
      <w:r w:rsidRPr="001107BC">
        <w:rPr>
          <w:b/>
        </w:rPr>
        <w:t>logo</w:t>
      </w:r>
      <w:r>
        <w:t xml:space="preserve"> and </w:t>
      </w:r>
      <w:r w:rsidRPr="001107BC">
        <w:rPr>
          <w:b/>
        </w:rPr>
        <w:t>website</w:t>
      </w:r>
      <w:r>
        <w:t xml:space="preserve"> that represent the company image. W</w:t>
      </w:r>
      <w:r w:rsidRPr="00290837">
        <w:t>ith</w:t>
      </w:r>
      <w:r>
        <w:t xml:space="preserve"> this</w:t>
      </w:r>
      <w:r w:rsidRPr="00290837">
        <w:t xml:space="preserve"> website</w:t>
      </w:r>
      <w:r>
        <w:t xml:space="preserve"> existence, </w:t>
      </w:r>
      <w:r>
        <w:rPr>
          <w:b/>
        </w:rPr>
        <w:t xml:space="preserve">YBIKE </w:t>
      </w:r>
      <w:r>
        <w:t xml:space="preserve">hopes they can improve their service towards their customer. By having some requirements, </w:t>
      </w:r>
      <w:r>
        <w:rPr>
          <w:b/>
        </w:rPr>
        <w:t xml:space="preserve">YBIKE </w:t>
      </w:r>
      <w:r>
        <w:t xml:space="preserve">entrusts you as a web designer to design and create their </w:t>
      </w:r>
      <w:r w:rsidRPr="007C2F61">
        <w:rPr>
          <w:b/>
        </w:rPr>
        <w:t>logo</w:t>
      </w:r>
      <w:r>
        <w:t xml:space="preserve"> and </w:t>
      </w:r>
      <w:r w:rsidRPr="007C2F61">
        <w:rPr>
          <w:b/>
        </w:rPr>
        <w:t>website</w:t>
      </w:r>
      <w:r>
        <w:t xml:space="preserve">. </w:t>
      </w:r>
    </w:p>
    <w:p w14:paraId="726FBD88" w14:textId="77777777" w:rsidR="006B2373" w:rsidRDefault="006B2373" w:rsidP="006B2373">
      <w:pPr>
        <w:spacing w:line="360" w:lineRule="auto"/>
        <w:jc w:val="both"/>
      </w:pPr>
      <w:r>
        <w:tab/>
        <w:t xml:space="preserve">Mr. Carvin Joestar as the owner of the business has provided you with his own requirements. He has high hope for you to finish the website quickly. The requirements of </w:t>
      </w:r>
      <w:r>
        <w:rPr>
          <w:b/>
        </w:rPr>
        <w:t xml:space="preserve">YBIKE </w:t>
      </w:r>
      <w:r>
        <w:t>are described as follow:</w:t>
      </w:r>
    </w:p>
    <w:p w14:paraId="43C6EC1D" w14:textId="77777777" w:rsidR="006B2373" w:rsidRDefault="006B2373" w:rsidP="006B2373">
      <w:pPr>
        <w:spacing w:line="360" w:lineRule="auto"/>
        <w:jc w:val="both"/>
      </w:pPr>
    </w:p>
    <w:p w14:paraId="415CE8FB" w14:textId="50A462BC" w:rsidR="006B237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>YBIKE</w:t>
      </w:r>
      <w:r>
        <w:t xml:space="preserve"> needs a </w:t>
      </w:r>
      <w:r w:rsidRPr="00E66A65">
        <w:rPr>
          <w:b/>
        </w:rPr>
        <w:t>logo</w:t>
      </w:r>
      <w:r>
        <w:t xml:space="preserve"> that represents the image of the company. Consider the </w:t>
      </w:r>
      <w:r w:rsidRPr="00E66A65">
        <w:rPr>
          <w:b/>
        </w:rPr>
        <w:t>customer segment</w:t>
      </w:r>
      <w:r>
        <w:t xml:space="preserve">, </w:t>
      </w:r>
      <w:r w:rsidRPr="00E66A65">
        <w:rPr>
          <w:b/>
        </w:rPr>
        <w:t>shape</w:t>
      </w:r>
      <w:r w:rsidRPr="00E05CF3">
        <w:t>,</w:t>
      </w:r>
      <w:r>
        <w:t xml:space="preserve"> and </w:t>
      </w:r>
      <w:r w:rsidRPr="00E66A65">
        <w:rPr>
          <w:b/>
        </w:rPr>
        <w:t>colors</w:t>
      </w:r>
      <w:r>
        <w:t xml:space="preserve"> when designing the </w:t>
      </w:r>
      <w:r w:rsidRPr="00E66A65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</w:t>
      </w:r>
      <w:r w:rsidR="0058109D">
        <w:rPr>
          <w:b/>
        </w:rPr>
        <w:t xml:space="preserve">C </w:t>
      </w:r>
      <w:r w:rsidR="00BD7394">
        <w:rPr>
          <w:b/>
        </w:rPr>
        <w:t>2020</w:t>
      </w:r>
      <w:r>
        <w:t xml:space="preserve"> and ensure no layers are </w:t>
      </w:r>
      <w:r w:rsidRPr="00D8101F">
        <w:rPr>
          <w:b/>
        </w:rPr>
        <w:t>merged</w:t>
      </w:r>
      <w:r>
        <w:t>.</w:t>
      </w:r>
    </w:p>
    <w:p w14:paraId="2462B3DC" w14:textId="77777777" w:rsidR="006B2373" w:rsidRDefault="006B2373" w:rsidP="006B2373">
      <w:pPr>
        <w:pStyle w:val="ListParagraph"/>
        <w:spacing w:line="360" w:lineRule="auto"/>
        <w:ind w:left="360"/>
        <w:jc w:val="both"/>
      </w:pPr>
    </w:p>
    <w:p w14:paraId="799ACE1E" w14:textId="1F662D31" w:rsidR="006B237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 xml:space="preserve">YBIKE </w:t>
      </w:r>
      <w:r>
        <w:t xml:space="preserve">wants you to design the </w:t>
      </w:r>
      <w:r w:rsidRPr="0041054D">
        <w:rPr>
          <w:b/>
        </w:rPr>
        <w:t>blueprint</w:t>
      </w:r>
      <w:r>
        <w:t xml:space="preserve"> of your </w:t>
      </w:r>
      <w:r w:rsidRPr="00CE30C1">
        <w:rPr>
          <w:b/>
        </w:rPr>
        <w:t>homepage</w:t>
      </w:r>
      <w:r>
        <w:t xml:space="preserve"> first before starting the development on the HTML files. The </w:t>
      </w:r>
      <w:r w:rsidRPr="0041054D">
        <w:rPr>
          <w:b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</w:t>
      </w:r>
      <w:r w:rsidR="00E137A6">
        <w:rPr>
          <w:b/>
        </w:rPr>
        <w:t>C 2020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 w:rsidRPr="007C2F61">
        <w:rPr>
          <w:b/>
        </w:rPr>
        <w:t xml:space="preserve">homepage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 w:rsidRPr="00E05CF3">
        <w:t>,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</w:p>
    <w:p w14:paraId="42E254E0" w14:textId="77777777" w:rsidR="006B2373" w:rsidRPr="00D10AB3" w:rsidRDefault="006B2373" w:rsidP="006B2373">
      <w:pPr>
        <w:pStyle w:val="ListParagraph"/>
        <w:spacing w:line="360" w:lineRule="auto"/>
        <w:ind w:left="360"/>
        <w:jc w:val="both"/>
      </w:pPr>
    </w:p>
    <w:p w14:paraId="7FDEF880" w14:textId="77777777" w:rsidR="006B2373" w:rsidRPr="00E05CF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t xml:space="preserve">The website will contain </w:t>
      </w:r>
      <w:r w:rsidRPr="00A83F85">
        <w:rPr>
          <w:b/>
        </w:rPr>
        <w:t>information</w:t>
      </w:r>
      <w:r>
        <w:t xml:space="preserve"> </w:t>
      </w:r>
      <w:r w:rsidRPr="00A83F85">
        <w:rPr>
          <w:b/>
        </w:rPr>
        <w:t>about</w:t>
      </w:r>
      <w:r>
        <w:t xml:space="preserve"> the </w:t>
      </w:r>
      <w:r w:rsidRPr="00A83F85">
        <w:rPr>
          <w:b/>
        </w:rPr>
        <w:t>products</w:t>
      </w:r>
      <w:r>
        <w:t xml:space="preserve"> that customer could </w:t>
      </w:r>
      <w:r w:rsidRPr="008F0D2E">
        <w:rPr>
          <w:b/>
        </w:rPr>
        <w:t>reserve</w:t>
      </w:r>
      <w:r>
        <w:rPr>
          <w:b/>
        </w:rPr>
        <w:t xml:space="preserve">. </w:t>
      </w:r>
      <w:r>
        <w:t xml:space="preserve">You also need to create a page for the customer to </w:t>
      </w:r>
      <w:r w:rsidRPr="002C26CF">
        <w:rPr>
          <w:b/>
        </w:rPr>
        <w:t>reserve</w:t>
      </w:r>
      <w:r>
        <w:rPr>
          <w:b/>
        </w:rPr>
        <w:t xml:space="preserve"> the motorcycle</w:t>
      </w:r>
      <w:r>
        <w:t>.</w:t>
      </w:r>
    </w:p>
    <w:p w14:paraId="27F0529E" w14:textId="77777777" w:rsidR="006B2373" w:rsidRPr="00E05CF3" w:rsidRDefault="006B2373" w:rsidP="006B2373">
      <w:pPr>
        <w:pStyle w:val="ListParagraph"/>
        <w:rPr>
          <w:b/>
        </w:rPr>
      </w:pPr>
    </w:p>
    <w:p w14:paraId="499E44A6" w14:textId="77777777" w:rsidR="006B2373" w:rsidRPr="002C296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 xml:space="preserve">YBIKE </w:t>
      </w:r>
      <w:r>
        <w:t xml:space="preserve">wants you to build the website attractive, appealing, and fully functioning, furthermore Mr. Joestar wants you to create the </w:t>
      </w:r>
      <w:r>
        <w:rPr>
          <w:b/>
        </w:rPr>
        <w:t>website using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properties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width is </w:t>
      </w:r>
      <w:r w:rsidRPr="00F841C9">
        <w:rPr>
          <w:b/>
        </w:rPr>
        <w:t>below</w:t>
      </w:r>
      <w:r>
        <w:t xml:space="preserve"> </w:t>
      </w:r>
      <w:r>
        <w:rPr>
          <w:b/>
        </w:rPr>
        <w:t>5</w:t>
      </w:r>
      <w:r w:rsidRPr="00F841C9">
        <w:rPr>
          <w:b/>
        </w:rPr>
        <w:t>00px</w:t>
      </w:r>
      <w:r>
        <w:t>.</w:t>
      </w:r>
    </w:p>
    <w:p w14:paraId="57BC788F" w14:textId="77777777" w:rsidR="006B2373" w:rsidRDefault="006B2373" w:rsidP="006B2373">
      <w:pPr>
        <w:pStyle w:val="ListParagraph"/>
        <w:spacing w:line="360" w:lineRule="auto"/>
        <w:ind w:left="360"/>
        <w:jc w:val="both"/>
      </w:pPr>
    </w:p>
    <w:p w14:paraId="7469E122" w14:textId="77777777" w:rsidR="006B237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two product pages</w:t>
      </w:r>
      <w:r>
        <w:t xml:space="preserve">, </w:t>
      </w:r>
      <w:r>
        <w:rPr>
          <w:b/>
        </w:rPr>
        <w:t>gallery</w:t>
      </w:r>
      <w:r>
        <w:t xml:space="preserve">, and </w:t>
      </w:r>
      <w:r>
        <w:rPr>
          <w:b/>
        </w:rPr>
        <w:t>reserve</w:t>
      </w:r>
      <w:r>
        <w:t xml:space="preserve">. You have to create the </w:t>
      </w:r>
      <w:r w:rsidRPr="00E05CF3">
        <w:rPr>
          <w:b/>
        </w:rPr>
        <w:t>dropdown</w:t>
      </w:r>
      <w:r>
        <w:t xml:space="preserve"> </w:t>
      </w:r>
      <w:r w:rsidRPr="00F841C9">
        <w:rPr>
          <w:b/>
        </w:rPr>
        <w:t>navigation menu</w:t>
      </w:r>
      <w:r>
        <w:t xml:space="preserve"> using </w:t>
      </w:r>
      <w:r>
        <w:rPr>
          <w:b/>
        </w:rPr>
        <w:t>CSS</w:t>
      </w:r>
      <w:r>
        <w:t>. Below are the requirements for each page:</w:t>
      </w:r>
    </w:p>
    <w:p w14:paraId="1CEED7BB" w14:textId="77777777" w:rsidR="006B2373" w:rsidRDefault="006B2373" w:rsidP="006B2373">
      <w:pPr>
        <w:pStyle w:val="ListParagraph"/>
        <w:numPr>
          <w:ilvl w:val="1"/>
          <w:numId w:val="13"/>
        </w:numPr>
        <w:tabs>
          <w:tab w:val="num" w:pos="720"/>
        </w:tabs>
        <w:spacing w:line="360" w:lineRule="auto"/>
        <w:ind w:left="1080"/>
        <w:jc w:val="both"/>
        <w:rPr>
          <w:b/>
        </w:rPr>
      </w:pPr>
      <w:r>
        <w:rPr>
          <w:b/>
        </w:rPr>
        <w:t>Home</w:t>
      </w:r>
    </w:p>
    <w:p w14:paraId="11D6D683" w14:textId="77777777" w:rsidR="006B2373" w:rsidRDefault="006B2373" w:rsidP="006B2373">
      <w:pPr>
        <w:pStyle w:val="ListParagraph"/>
        <w:spacing w:line="360" w:lineRule="auto"/>
        <w:ind w:left="1080" w:firstLine="720"/>
        <w:jc w:val="both"/>
      </w:pPr>
      <w:r>
        <w:rPr>
          <w:b/>
        </w:rPr>
        <w:t>YBIKE</w:t>
      </w:r>
      <w:r>
        <w:t xml:space="preserve"> wants this page shows little </w:t>
      </w:r>
      <w:r w:rsidRPr="00871CD8">
        <w:rPr>
          <w:b/>
        </w:rPr>
        <w:t>information</w:t>
      </w:r>
      <w:r>
        <w:rPr>
          <w:b/>
        </w:rPr>
        <w:t xml:space="preserve"> </w:t>
      </w:r>
      <w:r>
        <w:t xml:space="preserve">about their company, and some latest news. </w:t>
      </w:r>
      <w:r>
        <w:rPr>
          <w:b/>
        </w:rPr>
        <w:t xml:space="preserve">YBIKE </w:t>
      </w:r>
      <w:r>
        <w:t xml:space="preserve">also wants to have </w:t>
      </w:r>
      <w:r>
        <w:rPr>
          <w:b/>
        </w:rPr>
        <w:t>image-slider</w:t>
      </w:r>
      <w:r>
        <w:t xml:space="preserve"> on this page to show some </w:t>
      </w:r>
      <w:r>
        <w:rPr>
          <w:b/>
        </w:rPr>
        <w:t>news</w:t>
      </w:r>
      <w:r>
        <w:t xml:space="preserve"> and latest </w:t>
      </w:r>
      <w:r w:rsidRPr="00864790">
        <w:rPr>
          <w:b/>
        </w:rPr>
        <w:t>exhibition images</w:t>
      </w:r>
      <w:r>
        <w:t>.</w:t>
      </w:r>
    </w:p>
    <w:p w14:paraId="79F00E31" w14:textId="77777777" w:rsidR="006B2373" w:rsidRDefault="006B2373" w:rsidP="006B2373">
      <w:pPr>
        <w:pStyle w:val="ListParagraph"/>
        <w:numPr>
          <w:ilvl w:val="0"/>
          <w:numId w:val="14"/>
        </w:numPr>
        <w:spacing w:line="360" w:lineRule="auto"/>
        <w:ind w:left="1080"/>
        <w:jc w:val="both"/>
        <w:rPr>
          <w:b/>
        </w:rPr>
      </w:pPr>
      <w:r>
        <w:rPr>
          <w:b/>
        </w:rPr>
        <w:t>Products</w:t>
      </w:r>
    </w:p>
    <w:p w14:paraId="095D6D42" w14:textId="77777777" w:rsidR="006B2373" w:rsidRPr="003D0C17" w:rsidRDefault="006B2373" w:rsidP="006B2373">
      <w:pPr>
        <w:pStyle w:val="ListParagraph"/>
        <w:spacing w:line="360" w:lineRule="auto"/>
        <w:ind w:left="1080" w:firstLine="540"/>
        <w:jc w:val="both"/>
      </w:pPr>
      <w:r>
        <w:t xml:space="preserve">  This page is divided into 2 pages: </w:t>
      </w:r>
      <w:r w:rsidRPr="00612EC7">
        <w:rPr>
          <w:b/>
        </w:rPr>
        <w:t>V</w:t>
      </w:r>
      <w:r>
        <w:rPr>
          <w:b/>
        </w:rPr>
        <w:t>IXIA</w:t>
      </w:r>
      <w:r w:rsidRPr="00612EC7">
        <w:rPr>
          <w:b/>
        </w:rPr>
        <w:t>N</w:t>
      </w:r>
      <w:r>
        <w:t xml:space="preserve"> and </w:t>
      </w:r>
      <w:r>
        <w:rPr>
          <w:b/>
        </w:rPr>
        <w:t xml:space="preserve">KAWASAKO. </w:t>
      </w:r>
      <w:r>
        <w:t xml:space="preserve">Each page displays some information about the product such as: </w:t>
      </w:r>
      <w:r w:rsidRPr="005F1034">
        <w:rPr>
          <w:b/>
        </w:rPr>
        <w:t>Motorcycle</w:t>
      </w:r>
      <w:r>
        <w:t xml:space="preserve"> </w:t>
      </w:r>
      <w:r w:rsidRPr="003D0C17">
        <w:rPr>
          <w:b/>
        </w:rPr>
        <w:t>T</w:t>
      </w:r>
      <w:r>
        <w:rPr>
          <w:b/>
        </w:rPr>
        <w:t xml:space="preserve">ype, Price, </w:t>
      </w:r>
      <w:r w:rsidRPr="00401F45">
        <w:t>and</w:t>
      </w:r>
      <w:r>
        <w:rPr>
          <w:b/>
        </w:rPr>
        <w:t xml:space="preserve"> Description</w:t>
      </w:r>
      <w:r w:rsidRPr="00A83F85">
        <w:t>.</w:t>
      </w:r>
      <w:r>
        <w:rPr>
          <w:b/>
        </w:rPr>
        <w:t xml:space="preserve"> </w:t>
      </w:r>
      <w:r>
        <w:t xml:space="preserve"> Please provide </w:t>
      </w:r>
      <w:r w:rsidRPr="00A83F85">
        <w:rPr>
          <w:b/>
        </w:rPr>
        <w:t>image</w:t>
      </w:r>
      <w:r>
        <w:t xml:space="preserve"> of the product as well.</w:t>
      </w:r>
    </w:p>
    <w:p w14:paraId="60352F67" w14:textId="77777777" w:rsidR="006B2373" w:rsidRDefault="006B2373" w:rsidP="006B2373">
      <w:pPr>
        <w:pStyle w:val="ListParagraph"/>
        <w:numPr>
          <w:ilvl w:val="0"/>
          <w:numId w:val="14"/>
        </w:numPr>
        <w:spacing w:line="360" w:lineRule="auto"/>
        <w:ind w:left="1080"/>
        <w:jc w:val="both"/>
        <w:rPr>
          <w:b/>
        </w:rPr>
      </w:pPr>
      <w:r>
        <w:rPr>
          <w:b/>
        </w:rPr>
        <w:t xml:space="preserve">Gallery </w:t>
      </w:r>
    </w:p>
    <w:p w14:paraId="7368659F" w14:textId="77777777" w:rsidR="006B2373" w:rsidRDefault="006B2373" w:rsidP="006B2373">
      <w:pPr>
        <w:pStyle w:val="ListParagraph"/>
        <w:spacing w:line="360" w:lineRule="auto"/>
        <w:ind w:left="1080" w:firstLine="720"/>
        <w:jc w:val="both"/>
      </w:pPr>
      <w:r>
        <w:t xml:space="preserve">This page shows </w:t>
      </w:r>
      <w:r>
        <w:rPr>
          <w:b/>
        </w:rPr>
        <w:t>all exhibition pictures</w:t>
      </w:r>
      <w:r>
        <w:t xml:space="preserve"> that has happened so far.</w:t>
      </w:r>
    </w:p>
    <w:p w14:paraId="070F717D" w14:textId="77777777" w:rsidR="006B2373" w:rsidRDefault="006B2373" w:rsidP="006B2373">
      <w:pPr>
        <w:pStyle w:val="ListParagraph"/>
        <w:numPr>
          <w:ilvl w:val="0"/>
          <w:numId w:val="14"/>
        </w:numPr>
        <w:spacing w:after="200" w:line="360" w:lineRule="auto"/>
        <w:ind w:left="1080"/>
        <w:rPr>
          <w:b/>
        </w:rPr>
      </w:pPr>
      <w:r>
        <w:rPr>
          <w:b/>
        </w:rPr>
        <w:t>Reserve</w:t>
      </w:r>
    </w:p>
    <w:p w14:paraId="76816B19" w14:textId="77777777" w:rsidR="006B2373" w:rsidRDefault="006B2373" w:rsidP="006B2373">
      <w:pPr>
        <w:pStyle w:val="ListParagraph"/>
        <w:spacing w:line="360" w:lineRule="auto"/>
        <w:ind w:left="1080" w:firstLine="720"/>
        <w:jc w:val="both"/>
      </w:pPr>
      <w:r>
        <w:t xml:space="preserve">This page helps customer to </w:t>
      </w:r>
      <w:r w:rsidRPr="00F64D91">
        <w:rPr>
          <w:b/>
        </w:rPr>
        <w:t>choose</w:t>
      </w:r>
      <w:r>
        <w:t xml:space="preserve"> and </w:t>
      </w:r>
      <w:r>
        <w:rPr>
          <w:b/>
        </w:rPr>
        <w:t>order</w:t>
      </w:r>
      <w:r>
        <w:t xml:space="preserve"> their motorcycle. To order their catering, customer must </w:t>
      </w:r>
      <w:r w:rsidRPr="00A83F85">
        <w:rPr>
          <w:b/>
        </w:rPr>
        <w:t>choose the</w:t>
      </w:r>
      <w:r>
        <w:t xml:space="preserve"> </w:t>
      </w:r>
      <w:r w:rsidRPr="00A83F85">
        <w:rPr>
          <w:b/>
        </w:rPr>
        <w:t>p</w:t>
      </w:r>
      <w:r>
        <w:rPr>
          <w:b/>
        </w:rPr>
        <w:t>roduct</w:t>
      </w:r>
      <w:r w:rsidRPr="00F64D91">
        <w:t>,</w:t>
      </w:r>
      <w:r>
        <w:rPr>
          <w:b/>
        </w:rPr>
        <w:t xml:space="preserve"> </w:t>
      </w:r>
      <w:r w:rsidRPr="00A83F85">
        <w:rPr>
          <w:b/>
        </w:rPr>
        <w:t>input</w:t>
      </w:r>
      <w:r>
        <w:rPr>
          <w:b/>
        </w:rPr>
        <w:t xml:space="preserve"> quantity </w:t>
      </w:r>
      <w:r w:rsidRPr="00F64D91">
        <w:t>and</w:t>
      </w:r>
      <w:r>
        <w:rPr>
          <w:b/>
        </w:rPr>
        <w:t xml:space="preserve"> color </w:t>
      </w:r>
      <w:r w:rsidRPr="00397DD0">
        <w:t>choice</w:t>
      </w:r>
      <w:r>
        <w:t>,</w:t>
      </w:r>
      <w:r>
        <w:rPr>
          <w:b/>
        </w:rPr>
        <w:t xml:space="preserve"> </w:t>
      </w:r>
      <w:r>
        <w:t xml:space="preserve">and then </w:t>
      </w:r>
      <w:r w:rsidRPr="00A83F85">
        <w:rPr>
          <w:b/>
        </w:rPr>
        <w:t>submit some personal information</w:t>
      </w:r>
      <w:r>
        <w:t xml:space="preserve"> such as </w:t>
      </w:r>
      <w:r w:rsidRPr="0000613B">
        <w:rPr>
          <w:b/>
        </w:rPr>
        <w:t>name</w:t>
      </w:r>
      <w:r>
        <w:t xml:space="preserve">, </w:t>
      </w:r>
      <w:r>
        <w:rPr>
          <w:b/>
        </w:rPr>
        <w:t>phone</w:t>
      </w:r>
      <w:r>
        <w:t xml:space="preserve">, and </w:t>
      </w:r>
      <w:r>
        <w:rPr>
          <w:b/>
        </w:rPr>
        <w:t>address</w:t>
      </w:r>
      <w:r>
        <w:t xml:space="preserve">. You must use appropriate input type for each form input. You are also asked to create </w:t>
      </w:r>
      <w:r w:rsidRPr="0047430D">
        <w:rPr>
          <w:b/>
        </w:rPr>
        <w:t>5 kind</w:t>
      </w:r>
      <w:r>
        <w:rPr>
          <w:b/>
        </w:rPr>
        <w:t>s</w:t>
      </w:r>
      <w:r w:rsidRPr="0047430D">
        <w:rPr>
          <w:b/>
        </w:rPr>
        <w:t xml:space="preserve"> of validation</w:t>
      </w:r>
      <w:r>
        <w:t xml:space="preserve"> using </w:t>
      </w:r>
      <w:r>
        <w:rPr>
          <w:b/>
        </w:rPr>
        <w:t>JavaScript</w:t>
      </w:r>
      <w:r w:rsidRPr="0082588C">
        <w:t>.</w:t>
      </w:r>
    </w:p>
    <w:p w14:paraId="5DF6A21B" w14:textId="77777777" w:rsidR="006B2373" w:rsidRDefault="006B2373" w:rsidP="006B2373">
      <w:pPr>
        <w:spacing w:line="360" w:lineRule="auto"/>
        <w:jc w:val="both"/>
      </w:pPr>
    </w:p>
    <w:p w14:paraId="75FD014F" w14:textId="77777777" w:rsidR="00BC2EC9" w:rsidRDefault="00BC2EC9" w:rsidP="00BC2EC9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06282BBD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E22A4D6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221A81E8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6DF664CA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20858C7A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E6AD7CC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23E57EC9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63D980C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73FED295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lastRenderedPageBreak/>
        <w:t>Organize your files with subdirectories.</w:t>
      </w:r>
    </w:p>
    <w:p w14:paraId="11E1903F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14:paraId="15678CF1" w14:textId="77777777" w:rsidR="00BC2EC9" w:rsidRDefault="00BC2EC9" w:rsidP="00BC2EC9">
      <w:pPr>
        <w:spacing w:line="360" w:lineRule="auto"/>
        <w:jc w:val="both"/>
      </w:pPr>
    </w:p>
    <w:p w14:paraId="1288EBED" w14:textId="77777777" w:rsidR="00BC2EC9" w:rsidRDefault="00BC2EC9" w:rsidP="00BC2EC9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9CFAAA8" w14:textId="77777777" w:rsidR="00BC2EC9" w:rsidRDefault="00BC2EC9" w:rsidP="00BC2EC9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(*.psd).</w:t>
      </w:r>
    </w:p>
    <w:p w14:paraId="1ED2B46B" w14:textId="77777777" w:rsidR="00BC2EC9" w:rsidRDefault="00BC2EC9" w:rsidP="00BC2EC9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(*.psd).</w:t>
      </w:r>
    </w:p>
    <w:p w14:paraId="146027FE" w14:textId="77777777" w:rsidR="00BC2EC9" w:rsidRDefault="00BC2EC9" w:rsidP="00BC2EC9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*.css, *.js).</w:t>
      </w:r>
    </w:p>
    <w:p w14:paraId="47EAFAD0" w14:textId="77777777" w:rsidR="00BC2EC9" w:rsidRDefault="00BC2EC9" w:rsidP="00BC2EC9">
      <w:pPr>
        <w:spacing w:line="360" w:lineRule="auto"/>
        <w:jc w:val="both"/>
      </w:pPr>
    </w:p>
    <w:p w14:paraId="1CA4D89A" w14:textId="77777777" w:rsidR="00BC2EC9" w:rsidRDefault="00BC2EC9" w:rsidP="00BC2EC9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B165A04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238855FF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4057EBEE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802F091" w14:textId="77777777" w:rsidR="00BC2EC9" w:rsidRDefault="00BC2EC9" w:rsidP="00BC2EC9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73D39BC0" w14:textId="77777777" w:rsidR="00BC2EC9" w:rsidRDefault="00BC2EC9" w:rsidP="00BC2EC9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180B13FB" w14:textId="77777777" w:rsidR="00BC2EC9" w:rsidRDefault="00BC2EC9" w:rsidP="00BC2EC9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7C0A4824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2C4AE3F2" w14:textId="77777777" w:rsidR="00665B36" w:rsidRPr="00A32343" w:rsidRDefault="00665B36" w:rsidP="00BC2EC9">
      <w:pPr>
        <w:spacing w:line="360" w:lineRule="auto"/>
        <w:jc w:val="both"/>
      </w:pPr>
    </w:p>
    <w:sectPr w:rsidR="00665B36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1AB67" w14:textId="77777777" w:rsidR="009F1A0C" w:rsidRDefault="009F1A0C" w:rsidP="00273E4A">
      <w:r>
        <w:separator/>
      </w:r>
    </w:p>
  </w:endnote>
  <w:endnote w:type="continuationSeparator" w:id="0">
    <w:p w14:paraId="7641B9B6" w14:textId="77777777" w:rsidR="009F1A0C" w:rsidRDefault="009F1A0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4B0AD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E7E22A8" wp14:editId="58045FA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951668F" w14:textId="04931571" w:rsidR="005B66A9" w:rsidRPr="00665B3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65B36">
      <w:rPr>
        <w:sz w:val="22"/>
        <w:szCs w:val="22"/>
      </w:rPr>
      <w:t>Page</w:t>
    </w:r>
    <w:r w:rsidRPr="00665B3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65B36">
          <w:rPr>
            <w:sz w:val="22"/>
            <w:szCs w:val="22"/>
            <w:lang w:val="id-ID"/>
          </w:rPr>
          <w:fldChar w:fldCharType="begin"/>
        </w:r>
        <w:r w:rsidR="005B66A9" w:rsidRPr="00665B36">
          <w:rPr>
            <w:sz w:val="22"/>
            <w:szCs w:val="22"/>
            <w:lang w:val="id-ID"/>
          </w:rPr>
          <w:instrText xml:space="preserve"> PAGE </w:instrText>
        </w:r>
        <w:r w:rsidR="00151847" w:rsidRPr="00665B36">
          <w:rPr>
            <w:sz w:val="22"/>
            <w:szCs w:val="22"/>
            <w:lang w:val="id-ID"/>
          </w:rPr>
          <w:fldChar w:fldCharType="separate"/>
        </w:r>
        <w:r w:rsidR="00A52549">
          <w:rPr>
            <w:noProof/>
            <w:sz w:val="22"/>
            <w:szCs w:val="22"/>
            <w:lang w:val="id-ID"/>
          </w:rPr>
          <w:t>5</w:t>
        </w:r>
        <w:r w:rsidR="00151847" w:rsidRPr="00665B36">
          <w:rPr>
            <w:sz w:val="22"/>
            <w:szCs w:val="22"/>
            <w:lang w:val="id-ID"/>
          </w:rPr>
          <w:fldChar w:fldCharType="end"/>
        </w:r>
        <w:r w:rsidR="005B66A9" w:rsidRPr="00665B36">
          <w:rPr>
            <w:sz w:val="22"/>
            <w:szCs w:val="22"/>
            <w:lang w:val="id-ID"/>
          </w:rPr>
          <w:t xml:space="preserve"> of </w:t>
        </w:r>
        <w:r w:rsidR="00151847" w:rsidRPr="00665B36">
          <w:rPr>
            <w:sz w:val="22"/>
            <w:szCs w:val="22"/>
            <w:lang w:val="id-ID"/>
          </w:rPr>
          <w:fldChar w:fldCharType="begin"/>
        </w:r>
        <w:r w:rsidR="005B66A9" w:rsidRPr="00665B36">
          <w:rPr>
            <w:sz w:val="22"/>
            <w:szCs w:val="22"/>
            <w:lang w:val="id-ID"/>
          </w:rPr>
          <w:instrText xml:space="preserve"> NUMPAGES  </w:instrText>
        </w:r>
        <w:r w:rsidR="00151847" w:rsidRPr="00665B36">
          <w:rPr>
            <w:sz w:val="22"/>
            <w:szCs w:val="22"/>
            <w:lang w:val="id-ID"/>
          </w:rPr>
          <w:fldChar w:fldCharType="separate"/>
        </w:r>
        <w:r w:rsidR="00A52549">
          <w:rPr>
            <w:noProof/>
            <w:sz w:val="22"/>
            <w:szCs w:val="22"/>
            <w:lang w:val="id-ID"/>
          </w:rPr>
          <w:t>5</w:t>
        </w:r>
        <w:r w:rsidR="00151847" w:rsidRPr="00665B36">
          <w:rPr>
            <w:sz w:val="22"/>
            <w:szCs w:val="22"/>
            <w:lang w:val="id-ID"/>
          </w:rPr>
          <w:fldChar w:fldCharType="end"/>
        </w:r>
      </w:sdtContent>
    </w:sdt>
  </w:p>
  <w:p w14:paraId="52D8563D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BAAD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D71EC1" wp14:editId="69C3A0B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A554A74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51609E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9869A8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8C71" w14:textId="77777777" w:rsidR="009F1A0C" w:rsidRDefault="009F1A0C" w:rsidP="00273E4A">
      <w:r>
        <w:separator/>
      </w:r>
    </w:p>
  </w:footnote>
  <w:footnote w:type="continuationSeparator" w:id="0">
    <w:p w14:paraId="17019F2D" w14:textId="77777777" w:rsidR="009F1A0C" w:rsidRDefault="009F1A0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6AF9D1E" w14:textId="77777777" w:rsidTr="005D0782">
      <w:tc>
        <w:tcPr>
          <w:tcW w:w="5220" w:type="dxa"/>
        </w:tcPr>
        <w:p w14:paraId="1C5E78A5" w14:textId="6550D94F" w:rsidR="005D0782" w:rsidRPr="00665B36" w:rsidRDefault="00712DC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6F472050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A2B4BB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A0447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285D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F52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7D017F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A0A9C"/>
    <w:multiLevelType w:val="hybridMultilevel"/>
    <w:tmpl w:val="A734EADC"/>
    <w:lvl w:ilvl="0" w:tplc="4FFC1032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AB6EBB"/>
    <w:multiLevelType w:val="hybridMultilevel"/>
    <w:tmpl w:val="AD263B2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2587503"/>
    <w:multiLevelType w:val="hybridMultilevel"/>
    <w:tmpl w:val="D0724298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000A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3D2CC7"/>
    <w:multiLevelType w:val="hybridMultilevel"/>
    <w:tmpl w:val="FEC0C0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218A2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840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30DAC"/>
    <w:multiLevelType w:val="hybridMultilevel"/>
    <w:tmpl w:val="05B8C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9"/>
  </w:num>
  <w:num w:numId="5">
    <w:abstractNumId w:val="18"/>
  </w:num>
  <w:num w:numId="6">
    <w:abstractNumId w:val="16"/>
  </w:num>
  <w:num w:numId="7">
    <w:abstractNumId w:val="1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0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4"/>
  </w:num>
  <w:num w:numId="19">
    <w:abstractNumId w:val="7"/>
  </w:num>
  <w:num w:numId="20">
    <w:abstractNumId w:val="10"/>
  </w:num>
  <w:num w:numId="2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0D4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0E7C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279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63B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109D"/>
    <w:rsid w:val="00582417"/>
    <w:rsid w:val="00582E4C"/>
    <w:rsid w:val="005A072D"/>
    <w:rsid w:val="005A32DD"/>
    <w:rsid w:val="005B07D4"/>
    <w:rsid w:val="005B3392"/>
    <w:rsid w:val="005B3C2A"/>
    <w:rsid w:val="005B66A9"/>
    <w:rsid w:val="005C156C"/>
    <w:rsid w:val="005C19B6"/>
    <w:rsid w:val="005D0782"/>
    <w:rsid w:val="005F47E6"/>
    <w:rsid w:val="005F794B"/>
    <w:rsid w:val="0060201C"/>
    <w:rsid w:val="0060486C"/>
    <w:rsid w:val="006068C0"/>
    <w:rsid w:val="00635EE5"/>
    <w:rsid w:val="00643F75"/>
    <w:rsid w:val="00664137"/>
    <w:rsid w:val="00665B36"/>
    <w:rsid w:val="0067443D"/>
    <w:rsid w:val="006B2373"/>
    <w:rsid w:val="006D1614"/>
    <w:rsid w:val="006D36BC"/>
    <w:rsid w:val="006F4D80"/>
    <w:rsid w:val="00701ECA"/>
    <w:rsid w:val="00712DCA"/>
    <w:rsid w:val="00713949"/>
    <w:rsid w:val="00720962"/>
    <w:rsid w:val="0072245D"/>
    <w:rsid w:val="00737595"/>
    <w:rsid w:val="00787247"/>
    <w:rsid w:val="007B5A6A"/>
    <w:rsid w:val="007C09E2"/>
    <w:rsid w:val="007C1C37"/>
    <w:rsid w:val="007E0EE7"/>
    <w:rsid w:val="00805AD9"/>
    <w:rsid w:val="00810737"/>
    <w:rsid w:val="00811C48"/>
    <w:rsid w:val="00815DB3"/>
    <w:rsid w:val="0083459F"/>
    <w:rsid w:val="0083780E"/>
    <w:rsid w:val="008674E6"/>
    <w:rsid w:val="00876001"/>
    <w:rsid w:val="00876A58"/>
    <w:rsid w:val="00876E30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1A0C"/>
    <w:rsid w:val="00A1473C"/>
    <w:rsid w:val="00A32343"/>
    <w:rsid w:val="00A46082"/>
    <w:rsid w:val="00A50AF3"/>
    <w:rsid w:val="00A52549"/>
    <w:rsid w:val="00A52AB7"/>
    <w:rsid w:val="00A53D38"/>
    <w:rsid w:val="00A552D5"/>
    <w:rsid w:val="00A6389D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259A"/>
    <w:rsid w:val="00B440FB"/>
    <w:rsid w:val="00B4674F"/>
    <w:rsid w:val="00B517FB"/>
    <w:rsid w:val="00B67595"/>
    <w:rsid w:val="00B7140C"/>
    <w:rsid w:val="00B81979"/>
    <w:rsid w:val="00B948DA"/>
    <w:rsid w:val="00B9609E"/>
    <w:rsid w:val="00BC2EC9"/>
    <w:rsid w:val="00BC6DE8"/>
    <w:rsid w:val="00BD7394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06C8E"/>
    <w:rsid w:val="00E137A6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A7B4E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A7DA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B36"/>
    <w:pPr>
      <w:ind w:left="720"/>
      <w:contextualSpacing/>
    </w:pPr>
  </w:style>
  <w:style w:type="character" w:customStyle="1" w:styleId="shorttext">
    <w:name w:val="short_text"/>
    <w:basedOn w:val="DefaultParagraphFont"/>
    <w:rsid w:val="00665B36"/>
  </w:style>
  <w:style w:type="paragraph" w:styleId="HTMLPreformatted">
    <w:name w:val="HTML Preformatted"/>
    <w:basedOn w:val="Normal"/>
    <w:link w:val="HTMLPreformattedChar"/>
    <w:uiPriority w:val="99"/>
    <w:unhideWhenUsed/>
    <w:rsid w:val="00E0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C8E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98FD-22A4-4F4B-8C8E-21932FC3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13</cp:revision>
  <dcterms:created xsi:type="dcterms:W3CDTF">2018-02-02T07:09:00Z</dcterms:created>
  <dcterms:modified xsi:type="dcterms:W3CDTF">2021-02-03T12:33:00Z</dcterms:modified>
</cp:coreProperties>
</file>